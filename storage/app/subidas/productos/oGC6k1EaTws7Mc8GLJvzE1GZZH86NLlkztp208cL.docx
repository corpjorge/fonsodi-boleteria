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8F7" w:rsidRDefault="009D77DD">
      <w:r>
        <w:rPr>
          <w:noProof/>
        </w:rPr>
        <w:drawing>
          <wp:inline distT="0" distB="0" distL="0" distR="0">
            <wp:extent cx="5934075" cy="196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7DD"/>
    <w:rsid w:val="002D1AF9"/>
    <w:rsid w:val="009D77DD"/>
    <w:rsid w:val="00A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7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7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77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ABA961C0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Yaury Susana Luna Cadete</dc:creator>
  <cp:lastModifiedBy>Yaury Susana Luna Cadete</cp:lastModifiedBy>
  <cp:revision>1</cp:revision>
  <dcterms:created xsi:type="dcterms:W3CDTF">2020-01-07T18:52:00Z</dcterms:created>
  <dcterms:modified xsi:type="dcterms:W3CDTF">2020-01-07T18:52:00Z</dcterms:modified>
</cp:coreProperties>
</file>