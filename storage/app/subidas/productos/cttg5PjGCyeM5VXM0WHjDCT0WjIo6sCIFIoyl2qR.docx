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7" w:rsidRDefault="00064B16">
      <w:r>
        <w:rPr>
          <w:noProof/>
        </w:rPr>
        <w:drawing>
          <wp:inline distT="0" distB="0" distL="0" distR="0">
            <wp:extent cx="5943600" cy="33397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16"/>
    <w:rsid w:val="00064B16"/>
    <w:rsid w:val="002D1AF9"/>
    <w:rsid w:val="00A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D80D8D83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Yaury Susana Luna Cadete</dc:creator>
  <cp:lastModifiedBy>Yaury Susana Luna Cadete</cp:lastModifiedBy>
  <cp:revision>1</cp:revision>
  <dcterms:created xsi:type="dcterms:W3CDTF">2019-09-11T22:16:00Z</dcterms:created>
  <dcterms:modified xsi:type="dcterms:W3CDTF">2019-09-11T22:17:00Z</dcterms:modified>
</cp:coreProperties>
</file>