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8F7" w:rsidRDefault="00CD79E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-428625</wp:posOffset>
            </wp:positionV>
            <wp:extent cx="7780248" cy="23241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248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9E5"/>
    <w:rsid w:val="002D1AF9"/>
    <w:rsid w:val="00AD4215"/>
    <w:rsid w:val="00CD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7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7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964E2F1A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Yaury Susana Luna Cadete</dc:creator>
  <cp:lastModifiedBy>Yaury Susana Luna Cadete</cp:lastModifiedBy>
  <cp:revision>2</cp:revision>
  <dcterms:created xsi:type="dcterms:W3CDTF">2019-11-05T18:31:00Z</dcterms:created>
  <dcterms:modified xsi:type="dcterms:W3CDTF">2019-11-05T18:31:00Z</dcterms:modified>
</cp:coreProperties>
</file>