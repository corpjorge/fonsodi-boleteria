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8F7" w:rsidRDefault="00C3456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-85725</wp:posOffset>
            </wp:positionV>
            <wp:extent cx="7765814" cy="2419350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814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61"/>
    <w:rsid w:val="002D1AF9"/>
    <w:rsid w:val="00AD4215"/>
    <w:rsid w:val="00C3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4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5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4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5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C6FFDEED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Yaury Susana Luna Cadete</dc:creator>
  <cp:lastModifiedBy>Yaury Susana Luna Cadete</cp:lastModifiedBy>
  <cp:revision>1</cp:revision>
  <dcterms:created xsi:type="dcterms:W3CDTF">2020-01-07T15:24:00Z</dcterms:created>
  <dcterms:modified xsi:type="dcterms:W3CDTF">2020-01-07T15:25:00Z</dcterms:modified>
</cp:coreProperties>
</file>